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5D67A4" w:rsidTr="00851722">
        <w:tc>
          <w:tcPr>
            <w:tcW w:w="4621" w:type="dxa"/>
          </w:tcPr>
          <w:p w:rsidR="005D67A4" w:rsidRDefault="005D67A4" w:rsidP="00851722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674ECF1A" wp14:editId="556C0757">
                  <wp:extent cx="2323585" cy="140970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ACC-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010" cy="140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851722" w:rsidRDefault="00851722"/>
          <w:p w:rsidR="00851722" w:rsidRDefault="00851722"/>
          <w:p w:rsidR="005D67A4" w:rsidRPr="00851722" w:rsidRDefault="005D67A4">
            <w:pPr>
              <w:rPr>
                <w:b/>
              </w:rPr>
            </w:pPr>
            <w:r w:rsidRPr="00851722">
              <w:rPr>
                <w:b/>
              </w:rPr>
              <w:t>Plenty Ranges Arts and Convention Centre</w:t>
            </w:r>
          </w:p>
          <w:p w:rsidR="005D67A4" w:rsidRDefault="005D67A4">
            <w:r>
              <w:t xml:space="preserve">35 </w:t>
            </w:r>
            <w:proofErr w:type="spellStart"/>
            <w:r>
              <w:t>Ferres</w:t>
            </w:r>
            <w:proofErr w:type="spellEnd"/>
            <w:r>
              <w:t xml:space="preserve"> Boulevard</w:t>
            </w:r>
          </w:p>
          <w:p w:rsidR="005D67A4" w:rsidRDefault="005D67A4">
            <w:r>
              <w:t>South Morang, VIC 3752</w:t>
            </w:r>
          </w:p>
          <w:p w:rsidR="005D67A4" w:rsidRDefault="005D67A4">
            <w:r>
              <w:t>T: (03) 9217 2317</w:t>
            </w:r>
          </w:p>
          <w:p w:rsidR="005D67A4" w:rsidRDefault="005D67A4">
            <w:r>
              <w:t>F: (03) 9409 9802</w:t>
            </w:r>
          </w:p>
          <w:p w:rsidR="005D67A4" w:rsidRDefault="005D67A4">
            <w:r>
              <w:t>E: info@pracc.com.au</w:t>
            </w:r>
          </w:p>
        </w:tc>
      </w:tr>
      <w:tr w:rsidR="005D67A4" w:rsidTr="00851722">
        <w:tc>
          <w:tcPr>
            <w:tcW w:w="9242" w:type="dxa"/>
            <w:gridSpan w:val="2"/>
          </w:tcPr>
          <w:p w:rsidR="00851722" w:rsidRPr="00197315" w:rsidRDefault="005D67A4" w:rsidP="00197315">
            <w:pPr>
              <w:jc w:val="center"/>
              <w:rPr>
                <w:b/>
                <w:sz w:val="52"/>
              </w:rPr>
            </w:pPr>
            <w:r w:rsidRPr="00851722">
              <w:rPr>
                <w:b/>
                <w:sz w:val="52"/>
              </w:rPr>
              <w:t xml:space="preserve">YAN YEAN THEATRE – </w:t>
            </w:r>
            <w:r w:rsidR="00197315">
              <w:rPr>
                <w:b/>
                <w:sz w:val="52"/>
              </w:rPr>
              <w:t>SCHEDULE</w:t>
            </w:r>
            <w:bookmarkStart w:id="0" w:name="_GoBack"/>
            <w:bookmarkEnd w:id="0"/>
          </w:p>
        </w:tc>
      </w:tr>
    </w:tbl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6"/>
        <w:gridCol w:w="1701"/>
        <w:gridCol w:w="1559"/>
        <w:gridCol w:w="1559"/>
        <w:gridCol w:w="1559"/>
        <w:gridCol w:w="1560"/>
      </w:tblGrid>
      <w:tr w:rsidR="00197315" w:rsidRPr="00197315" w:rsidTr="002375CC">
        <w:trPr>
          <w:trHeight w:val="3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  <w:rPr>
                <w:b/>
              </w:rPr>
            </w:pPr>
            <w:r w:rsidRPr="00197315">
              <w:rPr>
                <w:b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 xml:space="preserve">   </w:t>
            </w:r>
            <w:r>
              <w:t xml:space="preserve">   </w:t>
            </w:r>
            <w:r w:rsidRPr="00197315">
              <w:t xml:space="preserve">  / </w:t>
            </w:r>
            <w:r>
              <w:t xml:space="preserve">   </w:t>
            </w:r>
            <w:r w:rsidRPr="00197315">
              <w:t xml:space="preserve">    /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 xml:space="preserve">   </w:t>
            </w:r>
            <w:r>
              <w:t xml:space="preserve">   </w:t>
            </w:r>
            <w:r w:rsidRPr="00197315">
              <w:t xml:space="preserve">  / </w:t>
            </w:r>
            <w:r>
              <w:t xml:space="preserve">   </w:t>
            </w:r>
            <w:r w:rsidRPr="00197315">
              <w:t xml:space="preserve">    /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 xml:space="preserve">   </w:t>
            </w:r>
            <w:r>
              <w:t xml:space="preserve">   </w:t>
            </w:r>
            <w:r w:rsidRPr="00197315">
              <w:t xml:space="preserve">  / </w:t>
            </w:r>
            <w:r>
              <w:t xml:space="preserve">   </w:t>
            </w:r>
            <w:r w:rsidRPr="00197315">
              <w:t xml:space="preserve">    /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 xml:space="preserve">   </w:t>
            </w:r>
            <w:r>
              <w:t xml:space="preserve">   </w:t>
            </w:r>
            <w:r w:rsidRPr="00197315">
              <w:t xml:space="preserve">  / </w:t>
            </w:r>
            <w:r>
              <w:t xml:space="preserve">   </w:t>
            </w:r>
            <w:r w:rsidRPr="00197315">
              <w:t xml:space="preserve">    /</w:t>
            </w:r>
          </w:p>
        </w:tc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 xml:space="preserve">    </w:t>
            </w:r>
            <w:r>
              <w:t xml:space="preserve"> </w:t>
            </w:r>
            <w:r w:rsidRPr="00197315">
              <w:t xml:space="preserve">  / </w:t>
            </w:r>
            <w:r>
              <w:t xml:space="preserve">   </w:t>
            </w:r>
            <w:r w:rsidRPr="00197315">
              <w:t xml:space="preserve">    /</w:t>
            </w:r>
          </w:p>
        </w:tc>
      </w:tr>
      <w:tr w:rsidR="00197315" w:rsidRPr="00197315" w:rsidTr="002375CC">
        <w:trPr>
          <w:trHeight w:val="395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  <w:rPr>
                <w:b/>
              </w:rPr>
            </w:pPr>
            <w:r w:rsidRPr="00197315">
              <w:rPr>
                <w:b/>
              </w:rPr>
              <w:t>Day of week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  <w:tr w:rsidR="00197315" w:rsidRPr="00197315" w:rsidTr="002375CC">
        <w:trPr>
          <w:trHeight w:val="395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>Stage door Open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  <w:tr w:rsidR="00197315" w:rsidRPr="00197315" w:rsidTr="002375CC">
        <w:trPr>
          <w:trHeight w:val="412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 xml:space="preserve">Rehearsal 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  <w:tr w:rsidR="00197315" w:rsidRPr="00197315" w:rsidTr="002375CC">
        <w:trPr>
          <w:trHeight w:val="419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>Break / Vacate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  <w:tr w:rsidR="00197315" w:rsidRPr="00197315" w:rsidTr="002375CC">
        <w:trPr>
          <w:trHeight w:val="411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>Crew Arrive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  <w:tr w:rsidR="00197315" w:rsidRPr="00197315" w:rsidTr="002375CC">
        <w:trPr>
          <w:trHeight w:val="417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>
              <w:t>Auditorium</w:t>
            </w:r>
            <w:r w:rsidRPr="00197315">
              <w:t xml:space="preserve"> Open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  <w:tr w:rsidR="00197315" w:rsidRPr="00197315" w:rsidTr="002375CC">
        <w:trPr>
          <w:trHeight w:val="551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>Performance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  <w:tr w:rsidR="00197315" w:rsidRPr="00197315" w:rsidTr="002375CC">
        <w:trPr>
          <w:trHeight w:val="429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>Interval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  <w:tr w:rsidR="00197315" w:rsidRPr="00197315" w:rsidTr="002375CC">
        <w:trPr>
          <w:trHeight w:val="409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>2</w:t>
            </w:r>
            <w:r w:rsidRPr="00197315">
              <w:rPr>
                <w:vertAlign w:val="superscript"/>
              </w:rPr>
              <w:t>nd</w:t>
            </w:r>
            <w:r w:rsidRPr="00197315">
              <w:t xml:space="preserve"> Act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  <w:tr w:rsidR="00197315" w:rsidRPr="00197315" w:rsidTr="002375CC">
        <w:trPr>
          <w:trHeight w:val="167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>Performance ends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  <w:tr w:rsidR="00197315" w:rsidRPr="00197315" w:rsidTr="002375CC">
        <w:trPr>
          <w:trHeight w:val="465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>Bump Out Begins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  <w:tr w:rsidR="00197315" w:rsidRPr="00197315" w:rsidTr="002375CC">
        <w:trPr>
          <w:trHeight w:val="415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>Venue Cleared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</w:tbl>
    <w:p w:rsidR="00197315" w:rsidRPr="00197315" w:rsidRDefault="00197315" w:rsidP="00197315">
      <w:pPr>
        <w:spacing w:before="2" w:after="2"/>
        <w:rPr>
          <w:sz w:val="12"/>
          <w:szCs w:val="16"/>
          <w:u w:val="single"/>
        </w:rPr>
      </w:pP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6"/>
        <w:gridCol w:w="1701"/>
        <w:gridCol w:w="1559"/>
        <w:gridCol w:w="1559"/>
        <w:gridCol w:w="1559"/>
        <w:gridCol w:w="1560"/>
      </w:tblGrid>
      <w:tr w:rsidR="00197315" w:rsidRPr="00197315" w:rsidTr="002375CC">
        <w:trPr>
          <w:trHeight w:val="3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  <w:rPr>
                <w:b/>
              </w:rPr>
            </w:pPr>
            <w:r w:rsidRPr="00197315">
              <w:rPr>
                <w:b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 xml:space="preserve">   </w:t>
            </w:r>
            <w:r>
              <w:t xml:space="preserve">   </w:t>
            </w:r>
            <w:r w:rsidRPr="00197315">
              <w:t xml:space="preserve">  / </w:t>
            </w:r>
            <w:r>
              <w:t xml:space="preserve">   </w:t>
            </w:r>
            <w:r w:rsidRPr="00197315">
              <w:t xml:space="preserve">    /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 xml:space="preserve">   </w:t>
            </w:r>
            <w:r>
              <w:t xml:space="preserve">   </w:t>
            </w:r>
            <w:r w:rsidRPr="00197315">
              <w:t xml:space="preserve">  / </w:t>
            </w:r>
            <w:r>
              <w:t xml:space="preserve">   </w:t>
            </w:r>
            <w:r w:rsidRPr="00197315">
              <w:t xml:space="preserve">    /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 xml:space="preserve">   </w:t>
            </w:r>
            <w:r>
              <w:t xml:space="preserve">   </w:t>
            </w:r>
            <w:r w:rsidRPr="00197315">
              <w:t xml:space="preserve">  / </w:t>
            </w:r>
            <w:r>
              <w:t xml:space="preserve">   </w:t>
            </w:r>
            <w:r w:rsidRPr="00197315">
              <w:t xml:space="preserve">    /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 xml:space="preserve">   </w:t>
            </w:r>
            <w:r>
              <w:t xml:space="preserve">   </w:t>
            </w:r>
            <w:r w:rsidRPr="00197315">
              <w:t xml:space="preserve">  / </w:t>
            </w:r>
            <w:r>
              <w:t xml:space="preserve">   </w:t>
            </w:r>
            <w:r w:rsidRPr="00197315">
              <w:t xml:space="preserve">    /</w:t>
            </w:r>
          </w:p>
        </w:tc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 xml:space="preserve">   </w:t>
            </w:r>
            <w:r>
              <w:t xml:space="preserve"> </w:t>
            </w:r>
            <w:r>
              <w:t xml:space="preserve"> </w:t>
            </w:r>
            <w:r w:rsidRPr="00197315">
              <w:t xml:space="preserve">  / </w:t>
            </w:r>
            <w:r>
              <w:t xml:space="preserve">   </w:t>
            </w:r>
            <w:r w:rsidRPr="00197315">
              <w:t xml:space="preserve">    /</w:t>
            </w:r>
          </w:p>
        </w:tc>
      </w:tr>
      <w:tr w:rsidR="00197315" w:rsidRPr="00197315" w:rsidTr="002375CC">
        <w:trPr>
          <w:trHeight w:val="395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  <w:rPr>
                <w:b/>
              </w:rPr>
            </w:pPr>
            <w:r w:rsidRPr="00197315">
              <w:rPr>
                <w:b/>
              </w:rPr>
              <w:t>Day of week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  <w:tr w:rsidR="00197315" w:rsidRPr="00197315" w:rsidTr="002375CC">
        <w:trPr>
          <w:trHeight w:val="395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>Stage door Open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  <w:tr w:rsidR="00197315" w:rsidRPr="00197315" w:rsidTr="002375CC">
        <w:trPr>
          <w:trHeight w:val="412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 xml:space="preserve">Rehearsal 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  <w:tr w:rsidR="00197315" w:rsidRPr="00197315" w:rsidTr="002375CC">
        <w:trPr>
          <w:trHeight w:val="419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>Break / Vacate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  <w:tr w:rsidR="00197315" w:rsidRPr="00197315" w:rsidTr="002375CC">
        <w:trPr>
          <w:trHeight w:val="411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>Crew Arrive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  <w:tr w:rsidR="00197315" w:rsidRPr="00197315" w:rsidTr="002375CC">
        <w:trPr>
          <w:trHeight w:val="417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>
              <w:t>Auditorium</w:t>
            </w:r>
            <w:r w:rsidRPr="00197315">
              <w:t xml:space="preserve"> Open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  <w:tr w:rsidR="00197315" w:rsidRPr="00197315" w:rsidTr="002375CC">
        <w:trPr>
          <w:trHeight w:val="551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>Performance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  <w:tr w:rsidR="00197315" w:rsidRPr="00197315" w:rsidTr="002375CC">
        <w:trPr>
          <w:trHeight w:val="429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>Interval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  <w:tr w:rsidR="00197315" w:rsidRPr="00197315" w:rsidTr="002375CC">
        <w:trPr>
          <w:trHeight w:val="409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>2</w:t>
            </w:r>
            <w:r w:rsidRPr="00197315">
              <w:rPr>
                <w:vertAlign w:val="superscript"/>
              </w:rPr>
              <w:t>nd</w:t>
            </w:r>
            <w:r w:rsidRPr="00197315">
              <w:t xml:space="preserve"> Act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  <w:tr w:rsidR="00197315" w:rsidRPr="00197315" w:rsidTr="002375CC">
        <w:trPr>
          <w:trHeight w:val="167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>Performance ends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  <w:tr w:rsidR="00197315" w:rsidRPr="00197315" w:rsidTr="002375CC">
        <w:trPr>
          <w:trHeight w:val="465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>Bump Out Begins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  <w:tr w:rsidR="00197315" w:rsidRPr="00197315" w:rsidTr="002375CC">
        <w:trPr>
          <w:trHeight w:val="415"/>
        </w:trPr>
        <w:tc>
          <w:tcPr>
            <w:tcW w:w="1986" w:type="dxa"/>
            <w:shd w:val="clear" w:color="auto" w:fill="auto"/>
            <w:vAlign w:val="center"/>
          </w:tcPr>
          <w:p w:rsidR="00197315" w:rsidRPr="00197315" w:rsidRDefault="00197315" w:rsidP="00197315">
            <w:pPr>
              <w:spacing w:before="100" w:beforeAutospacing="1" w:after="100" w:afterAutospacing="1"/>
            </w:pPr>
            <w:r w:rsidRPr="00197315">
              <w:t>Venue Cleared</w:t>
            </w:r>
          </w:p>
        </w:tc>
        <w:tc>
          <w:tcPr>
            <w:tcW w:w="1701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59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  <w:tc>
          <w:tcPr>
            <w:tcW w:w="1560" w:type="dxa"/>
            <w:shd w:val="clear" w:color="auto" w:fill="auto"/>
          </w:tcPr>
          <w:p w:rsidR="00197315" w:rsidRPr="00197315" w:rsidRDefault="00197315" w:rsidP="00197315">
            <w:pPr>
              <w:spacing w:before="100" w:beforeAutospacing="1" w:after="100" w:afterAutospacing="1"/>
            </w:pPr>
          </w:p>
        </w:tc>
      </w:tr>
    </w:tbl>
    <w:p w:rsidR="00197315" w:rsidRPr="009D767F" w:rsidRDefault="00197315" w:rsidP="00197315">
      <w:pPr>
        <w:ind w:left="-426" w:right="-469"/>
        <w:jc w:val="center"/>
        <w:rPr>
          <w:rFonts w:ascii="Arial" w:hAnsi="Arial"/>
          <w:b/>
          <w:sz w:val="16"/>
          <w:szCs w:val="24"/>
        </w:rPr>
      </w:pPr>
    </w:p>
    <w:p w:rsidR="00A04EBA" w:rsidRPr="00AC1B01" w:rsidRDefault="00A04EBA" w:rsidP="005D67A4">
      <w:pPr>
        <w:spacing w:after="0"/>
        <w:jc w:val="center"/>
        <w:rPr>
          <w:rFonts w:ascii="Arial" w:hAnsi="Arial" w:cs="Arial"/>
        </w:rPr>
      </w:pPr>
    </w:p>
    <w:sectPr w:rsidR="00A04EBA" w:rsidRPr="00AC1B01" w:rsidSect="00197315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A4"/>
    <w:rsid w:val="000236E4"/>
    <w:rsid w:val="00197315"/>
    <w:rsid w:val="001D61DF"/>
    <w:rsid w:val="005D67A4"/>
    <w:rsid w:val="00851722"/>
    <w:rsid w:val="00A04EBA"/>
    <w:rsid w:val="00AC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7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6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7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7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6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7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0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E9411C92.dotm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Whittlesea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Cartledge</dc:creator>
  <cp:lastModifiedBy>Matt Cartledge</cp:lastModifiedBy>
  <cp:revision>2</cp:revision>
  <cp:lastPrinted>2017-04-26T22:28:00Z</cp:lastPrinted>
  <dcterms:created xsi:type="dcterms:W3CDTF">2017-04-26T22:52:00Z</dcterms:created>
  <dcterms:modified xsi:type="dcterms:W3CDTF">2017-04-26T22:52:00Z</dcterms:modified>
</cp:coreProperties>
</file>